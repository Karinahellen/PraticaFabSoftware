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92" w:rsidRPr="001D2896" w:rsidRDefault="00F50CE1">
      <w:pPr>
        <w:pStyle w:val="Ttulo"/>
      </w:pPr>
      <w:r>
        <w:t>&lt;Real Imóveis</w:t>
      </w:r>
      <w:r w:rsidR="00D417E7">
        <w:t>&gt;</w:t>
      </w:r>
    </w:p>
    <w:p w:rsidR="00617192" w:rsidRPr="001D2896" w:rsidRDefault="00265E4C">
      <w:pPr>
        <w:pStyle w:val="Ttulo"/>
      </w:pPr>
      <w:r w:rsidRPr="001D2896">
        <w:t>Plano de Projeto</w:t>
      </w:r>
    </w:p>
    <w:p w:rsidR="00CF3857" w:rsidRPr="001D2896" w:rsidRDefault="00CF3857" w:rsidP="00CF3857"/>
    <w:p w:rsidR="001D2896" w:rsidRPr="001D2896" w:rsidRDefault="00480863" w:rsidP="001D2896">
      <w:pPr>
        <w:pStyle w:val="Ttulo1"/>
      </w:pPr>
      <w:bookmarkStart w:id="0" w:name="_Toc447095880"/>
      <w:bookmarkStart w:id="1" w:name="_Toc456598586"/>
      <w:bookmarkStart w:id="2" w:name="_Toc456600917"/>
      <w:r w:rsidRPr="001D2896">
        <w:t>Introdução</w:t>
      </w:r>
    </w:p>
    <w:p w:rsidR="001D2896" w:rsidRPr="00F50CE1" w:rsidRDefault="001D2896" w:rsidP="00F50CE1">
      <w:pPr>
        <w:spacing w:line="360" w:lineRule="auto"/>
        <w:ind w:firstLine="360"/>
        <w:jc w:val="both"/>
        <w:rPr>
          <w:color w:val="000000"/>
          <w:szCs w:val="24"/>
        </w:rPr>
      </w:pPr>
      <w:r w:rsidRPr="001D2896">
        <w:t>O presente document</w:t>
      </w:r>
      <w:r>
        <w:t>o tem como objetivo descrever</w:t>
      </w:r>
      <w:r w:rsidR="00011366">
        <w:t xml:space="preserve"> o plano de projeto do projeto real imóveis</w:t>
      </w:r>
      <w:r>
        <w:t>, para a disciplina de Prática em Fábrica de Software I. Este sistema</w:t>
      </w:r>
      <w:r w:rsidR="00A12505">
        <w:t xml:space="preserve"> </w:t>
      </w:r>
      <w:r w:rsidR="00562A49" w:rsidRPr="005D154A">
        <w:rPr>
          <w:color w:val="000000"/>
          <w:szCs w:val="24"/>
        </w:rPr>
        <w:t xml:space="preserve">tem como finalidade </w:t>
      </w:r>
      <w:r w:rsidR="00E26AB8">
        <w:rPr>
          <w:color w:val="000000"/>
          <w:szCs w:val="24"/>
        </w:rPr>
        <w:t xml:space="preserve"> de ..</w:t>
      </w:r>
      <w:r w:rsidR="00562A49" w:rsidRPr="005D154A">
        <w:rPr>
          <w:color w:val="000000"/>
          <w:szCs w:val="24"/>
        </w:rPr>
        <w:t>.</w:t>
      </w:r>
    </w:p>
    <w:p w:rsidR="00746CD3" w:rsidRDefault="00746CD3" w:rsidP="00466E89">
      <w:pPr>
        <w:pStyle w:val="Ttulo1"/>
      </w:pPr>
      <w:r>
        <w:t>Escopo do Produto</w:t>
      </w:r>
    </w:p>
    <w:p w:rsidR="00776388" w:rsidRPr="00776388" w:rsidRDefault="00776388" w:rsidP="00776388">
      <w:r>
        <w:t>É um sistema web que possibilita que os locadores divulguem, através de um cadastro na plataforma, seus estabelecimentos de forma detalhada. O objetivo do sistema é aproximar o locador do locatário, além de gerenciar e controlar as informações em relação ao aluguel.</w:t>
      </w:r>
    </w:p>
    <w:p w:rsidR="00746CD3" w:rsidRPr="00746CD3" w:rsidRDefault="00746CD3" w:rsidP="00746CD3"/>
    <w:p w:rsidR="00617192" w:rsidRPr="001D2896" w:rsidRDefault="00EE2FB8" w:rsidP="00466E89">
      <w:pPr>
        <w:pStyle w:val="Ttulo1"/>
      </w:pPr>
      <w:r w:rsidRPr="001D2896">
        <w:t>Organização do projeto</w:t>
      </w:r>
    </w:p>
    <w:p w:rsidR="00617192" w:rsidRPr="001D2896" w:rsidRDefault="00617192" w:rsidP="00EF0522">
      <w:pPr>
        <w:pStyle w:val="InfoBlue"/>
      </w:pPr>
    </w:p>
    <w:tbl>
      <w:tblPr>
        <w:tblW w:w="6894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0"/>
        <w:gridCol w:w="1417"/>
        <w:gridCol w:w="1501"/>
        <w:gridCol w:w="1476"/>
      </w:tblGrid>
      <w:tr w:rsidR="00FD366D" w:rsidRPr="001D2896" w:rsidTr="00011366">
        <w:tc>
          <w:tcPr>
            <w:tcW w:w="2500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417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501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1476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FD366D" w:rsidRPr="001D2896" w:rsidTr="00011366">
        <w:tc>
          <w:tcPr>
            <w:tcW w:w="2500" w:type="dxa"/>
          </w:tcPr>
          <w:p w:rsidR="00FD366D" w:rsidRPr="001D2896" w:rsidRDefault="0001136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Araujo Brito</w:t>
            </w:r>
          </w:p>
        </w:tc>
        <w:tc>
          <w:tcPr>
            <w:tcW w:w="1417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:rsidTr="00011366">
        <w:tc>
          <w:tcPr>
            <w:tcW w:w="2500" w:type="dxa"/>
          </w:tcPr>
          <w:p w:rsidR="00FD366D" w:rsidRPr="001D2896" w:rsidRDefault="0001136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Elson Bento dos santos</w:t>
            </w:r>
          </w:p>
        </w:tc>
        <w:tc>
          <w:tcPr>
            <w:tcW w:w="1417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:rsidR="00FD366D" w:rsidRPr="001D2896" w:rsidRDefault="00011366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7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:rsidTr="00011366">
        <w:tc>
          <w:tcPr>
            <w:tcW w:w="2500" w:type="dxa"/>
          </w:tcPr>
          <w:p w:rsidR="00FD366D" w:rsidRPr="001D2896" w:rsidRDefault="0001136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Gleidson Bonifácio Silva</w:t>
            </w:r>
          </w:p>
        </w:tc>
        <w:tc>
          <w:tcPr>
            <w:tcW w:w="1417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:rsidR="00FD366D" w:rsidRPr="001D2896" w:rsidRDefault="00011366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:rsidTr="00011366">
        <w:tc>
          <w:tcPr>
            <w:tcW w:w="2500" w:type="dxa"/>
          </w:tcPr>
          <w:p w:rsidR="00FD366D" w:rsidRPr="001D2896" w:rsidRDefault="0001136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Karina Hellen</w:t>
            </w:r>
          </w:p>
        </w:tc>
        <w:tc>
          <w:tcPr>
            <w:tcW w:w="1417" w:type="dxa"/>
          </w:tcPr>
          <w:p w:rsidR="00FD366D" w:rsidRPr="001D2896" w:rsidRDefault="00011366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01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:rsidTr="00011366">
        <w:tc>
          <w:tcPr>
            <w:tcW w:w="2500" w:type="dxa"/>
          </w:tcPr>
          <w:p w:rsidR="00FD366D" w:rsidRPr="001D2896" w:rsidRDefault="0001136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Sávio Figueiredo de Morais</w:t>
            </w:r>
          </w:p>
        </w:tc>
        <w:tc>
          <w:tcPr>
            <w:tcW w:w="1417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:rsidR="00FD366D" w:rsidRPr="001D2896" w:rsidRDefault="00011366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617192" w:rsidRDefault="00C577F0" w:rsidP="00AE6F81">
      <w:pPr>
        <w:pStyle w:val="Ttulo1"/>
        <w:spacing w:before="240"/>
      </w:pPr>
      <w:bookmarkStart w:id="3" w:name="_Toc524312847"/>
      <w:bookmarkStart w:id="4" w:name="_Toc20734070"/>
      <w:r>
        <w:t>Processo e medidas de desenvolvimento</w:t>
      </w:r>
    </w:p>
    <w:p w:rsidR="00A157CD" w:rsidRDefault="00A157CD" w:rsidP="00A157CD"/>
    <w:p w:rsidR="00A157CD" w:rsidRDefault="00A157CD" w:rsidP="00A157CD"/>
    <w:p w:rsidR="00A157CD" w:rsidRDefault="00A157CD" w:rsidP="00A157CD">
      <w:r>
        <w:rPr>
          <w:noProof/>
          <w:lang w:eastAsia="pt-BR"/>
        </w:rPr>
        <w:drawing>
          <wp:inline distT="0" distB="0" distL="0" distR="0">
            <wp:extent cx="5939365" cy="2124075"/>
            <wp:effectExtent l="19050" t="0" r="4235" b="0"/>
            <wp:docPr id="1" name="Imagem 1" descr="C:\Users\Sávio F\Downloads\processo-FTT-l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ávio F\Downloads\processo-FTT-le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6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CD" w:rsidRDefault="00A157CD" w:rsidP="00A157CD"/>
    <w:p w:rsidR="00A157CD" w:rsidRPr="00746CD3" w:rsidRDefault="00746CD3" w:rsidP="00746CD3">
      <w:pPr>
        <w:jc w:val="right"/>
      </w:pPr>
      <w:r w:rsidRPr="00746CD3">
        <w:t>Figura 1.</w:t>
      </w:r>
    </w:p>
    <w:p w:rsidR="00A157CD" w:rsidRPr="00A157CD" w:rsidRDefault="00A157CD" w:rsidP="00A157CD"/>
    <w:p w:rsidR="00011366" w:rsidRDefault="00011366" w:rsidP="00011366">
      <w:r>
        <w:t xml:space="preserve">    </w:t>
      </w:r>
      <w:r w:rsidR="00A157CD">
        <w:t>O processo de desenvolvimento é o mesmo da FTT conforme a figura 1 utiliza-se o scrum para o desenvolvimento e também o openup dentro da sua Sprint.</w:t>
      </w:r>
    </w:p>
    <w:p w:rsidR="00746CD3" w:rsidRDefault="00746CD3" w:rsidP="00011366"/>
    <w:p w:rsidR="00746CD3" w:rsidRDefault="00746CD3" w:rsidP="00011366"/>
    <w:p w:rsidR="00746CD3" w:rsidRPr="00011366" w:rsidRDefault="00746CD3" w:rsidP="00011366"/>
    <w:p w:rsidR="001E25E6" w:rsidRPr="001E25E6" w:rsidRDefault="001E25E6" w:rsidP="00AA051B">
      <w:pPr>
        <w:ind w:firstLine="360"/>
      </w:pPr>
    </w:p>
    <w:bookmarkEnd w:id="3"/>
    <w:bookmarkEnd w:id="4"/>
    <w:p w:rsidR="00617192" w:rsidRPr="001D2896" w:rsidRDefault="00352566" w:rsidP="00466E89">
      <w:pPr>
        <w:pStyle w:val="Ttulo1"/>
      </w:pPr>
      <w:r>
        <w:t>Marcos do projeto e objetivos</w:t>
      </w:r>
    </w:p>
    <w:bookmarkEnd w:id="0"/>
    <w:bookmarkEnd w:id="1"/>
    <w:bookmarkEnd w:id="2"/>
    <w:p w:rsidR="00617192" w:rsidRPr="001D2896" w:rsidRDefault="00617192"/>
    <w:p w:rsidR="00B42205" w:rsidRDefault="00B4220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50"/>
        <w:gridCol w:w="494"/>
        <w:gridCol w:w="4613"/>
        <w:gridCol w:w="1372"/>
        <w:gridCol w:w="1616"/>
      </w:tblGrid>
      <w:tr w:rsidR="007C7540" w:rsidRPr="00863862" w:rsidTr="007C7540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Fase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7C7540" w:rsidRPr="00402B3F" w:rsidRDefault="007C7540" w:rsidP="001F1036">
            <w:pPr>
              <w:ind w:left="113" w:right="113"/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  <w:rPr>
                <w:b/>
                <w:bCs/>
              </w:rPr>
            </w:pPr>
            <w:r w:rsidRPr="007C7540">
              <w:rPr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Estimativa(dias)</w:t>
            </w:r>
          </w:p>
        </w:tc>
      </w:tr>
      <w:tr w:rsidR="007C7540" w:rsidRPr="00863862" w:rsidTr="00776388">
        <w:trPr>
          <w:trHeight w:val="50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  <w:r w:rsidRPr="00402B3F">
              <w:t>Iniciação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  <w:r w:rsidRPr="00402B3F"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:rsidR="007C7540" w:rsidRPr="00402B3F" w:rsidRDefault="007C7540" w:rsidP="007C7540">
            <w:pPr>
              <w:pStyle w:val="PargrafodaLista"/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Plano de Projeto.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Planejamento da primeira Release.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D417E7" w:rsidP="001F1036">
            <w:pPr>
              <w:jc w:val="center"/>
            </w:pPr>
            <w:r>
              <w:t>0</w:t>
            </w:r>
            <w:r w:rsidR="00A55F96">
              <w:t>3</w:t>
            </w:r>
            <w:r w:rsidR="007C7540" w:rsidRPr="00402B3F">
              <w:t>/0</w:t>
            </w:r>
            <w:r w:rsidR="00A55F96">
              <w:t>4</w:t>
            </w:r>
            <w:r w:rsidR="007C7540" w:rsidRPr="00402B3F">
              <w:t>/201</w:t>
            </w:r>
            <w:r w:rsidR="00A55F96">
              <w:t>7</w:t>
            </w:r>
          </w:p>
          <w:p w:rsidR="007C7540" w:rsidRPr="00402B3F" w:rsidRDefault="00D417E7" w:rsidP="00A55F96">
            <w:pPr>
              <w:jc w:val="center"/>
            </w:pPr>
            <w:r>
              <w:t>10/0</w:t>
            </w:r>
            <w:r w:rsidR="00A55F96">
              <w:t>4</w:t>
            </w:r>
            <w:r w:rsidR="007C7540" w:rsidRPr="00402B3F">
              <w:t>/201</w:t>
            </w:r>
            <w:r w:rsidR="00A55F96">
              <w:t>7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  <w:r w:rsidRPr="00402B3F">
              <w:t>8 dias</w:t>
            </w:r>
          </w:p>
        </w:tc>
      </w:tr>
      <w:tr w:rsidR="007C7540" w:rsidRPr="00863862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  <w:r w:rsidRPr="00402B3F">
              <w:t>Elaboração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1F1036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Backlog do Produto.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Visão do Produto.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1F1036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  <w:r w:rsidRPr="00402B3F">
              <w:t>Construção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1F1036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Escolha de linguagem e ferramentas para desenvolvimento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1F1036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  <w:r w:rsidRPr="00402B3F">
              <w:t>Transição</w:t>
            </w:r>
          </w:p>
        </w:tc>
        <w:tc>
          <w:tcPr>
            <w:tcW w:w="494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</w:p>
        </w:tc>
        <w:tc>
          <w:tcPr>
            <w:tcW w:w="16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1F1036">
            <w:pPr>
              <w:jc w:val="center"/>
            </w:pPr>
          </w:p>
        </w:tc>
      </w:tr>
    </w:tbl>
    <w:p w:rsidR="007C7540" w:rsidRDefault="007C7540"/>
    <w:p w:rsidR="007C7540" w:rsidRDefault="007C7540"/>
    <w:p w:rsidR="007C7540" w:rsidRPr="001D2896" w:rsidRDefault="007C7540"/>
    <w:p w:rsidR="00B42205" w:rsidRDefault="00C86D95" w:rsidP="00B42205">
      <w:pPr>
        <w:pStyle w:val="Ttulo1"/>
      </w:pPr>
      <w:r>
        <w:t>Desenvolvimento</w:t>
      </w:r>
      <w:r w:rsidR="00EF3256">
        <w:t>/ implementação</w:t>
      </w:r>
    </w:p>
    <w:p w:rsidR="00776388" w:rsidRDefault="00606A41" w:rsidP="00606A41">
      <w:pPr>
        <w:pStyle w:val="PargrafodaLista"/>
        <w:numPr>
          <w:ilvl w:val="0"/>
          <w:numId w:val="23"/>
        </w:numPr>
      </w:pPr>
      <w:r>
        <w:t>F</w:t>
      </w:r>
      <w:r w:rsidR="007E2DB0">
        <w:t>uncionalidade  a ser implementada</w:t>
      </w:r>
      <w:r w:rsidR="00FE52B5">
        <w:sym w:font="Wingdings" w:char="F0E0"/>
      </w:r>
      <w:r w:rsidR="00FE52B5">
        <w:t xml:space="preserve"> </w:t>
      </w:r>
      <w:r w:rsidR="007E2DB0">
        <w:t xml:space="preserve"> Login.</w:t>
      </w:r>
    </w:p>
    <w:p w:rsidR="00606A41" w:rsidRPr="00776388" w:rsidRDefault="00606A41" w:rsidP="00606A41">
      <w:pPr>
        <w:pStyle w:val="PargrafodaLista"/>
        <w:numPr>
          <w:ilvl w:val="0"/>
          <w:numId w:val="23"/>
        </w:numPr>
      </w:pPr>
      <w:r>
        <w:t>Funcionalidade  a ser implementada</w:t>
      </w:r>
      <w:r>
        <w:sym w:font="Wingdings" w:char="F0E0"/>
      </w:r>
      <w:r>
        <w:t xml:space="preserve">  Manter usuário.</w:t>
      </w:r>
    </w:p>
    <w:p w:rsidR="00C86D95" w:rsidRPr="00C86D95" w:rsidRDefault="00C86D95" w:rsidP="00486589">
      <w:pPr>
        <w:ind w:firstLine="360"/>
      </w:pPr>
      <w:bookmarkStart w:id="5" w:name="_GoBack"/>
      <w:bookmarkEnd w:id="5"/>
    </w:p>
    <w:p w:rsidR="00B42205" w:rsidRDefault="00EE135B" w:rsidP="00B42205">
      <w:pPr>
        <w:pStyle w:val="Ttulo1"/>
      </w:pPr>
      <w:r>
        <w:t>Lições Aprendidas</w:t>
      </w:r>
    </w:p>
    <w:p w:rsidR="00F50CE1" w:rsidRDefault="00F50CE1" w:rsidP="00F50CE1">
      <w:r>
        <w:t xml:space="preserve"> Durante </w:t>
      </w:r>
      <w:r w:rsidR="001F1036">
        <w:t xml:space="preserve">a elicitação dos requisitos do sistema é de suma importância conseguir abstrair dos </w:t>
      </w:r>
      <w:r w:rsidR="002A6AE5">
        <w:t>possíveis usuários</w:t>
      </w:r>
      <w:r w:rsidR="001F1036">
        <w:t xml:space="preserve"> necessidades que estão </w:t>
      </w:r>
      <w:r w:rsidR="00AF7AD4">
        <w:t>implícitas</w:t>
      </w:r>
      <w:r w:rsidR="001F1036">
        <w:t xml:space="preserve">, </w:t>
      </w:r>
      <w:r w:rsidR="00AF7AD4">
        <w:t>além disso,</w:t>
      </w:r>
      <w:r w:rsidR="001F1036">
        <w:t xml:space="preserve"> também devemos dividir as tarefas entre os membros da equipe para que tudo saia de acordo com o cronograma e assim não extrapole o escopo.</w:t>
      </w:r>
    </w:p>
    <w:p w:rsidR="001F1036" w:rsidRDefault="00AF7AD4" w:rsidP="00F50CE1">
      <w:r>
        <w:t xml:space="preserve"> </w:t>
      </w:r>
      <w:r w:rsidR="009024A3">
        <w:t>Outro ponto que gera muitos riscos ao projeto é a falta de comunicação devido a poucos encontros para que a equipe interaja entre si.</w:t>
      </w:r>
      <w:r>
        <w:t xml:space="preserve">  </w:t>
      </w:r>
    </w:p>
    <w:p w:rsidR="001F1036" w:rsidRDefault="001F1036" w:rsidP="00F50CE1"/>
    <w:p w:rsidR="001F1036" w:rsidRPr="00F50CE1" w:rsidRDefault="001F1036" w:rsidP="00F50CE1"/>
    <w:p w:rsidR="00F50CE1" w:rsidRPr="00F50CE1" w:rsidRDefault="00F50CE1" w:rsidP="00F50CE1"/>
    <w:p w:rsidR="00746CD3" w:rsidRPr="00746CD3" w:rsidRDefault="00746CD3" w:rsidP="00746CD3">
      <w:r>
        <w:t xml:space="preserve"> </w:t>
      </w:r>
    </w:p>
    <w:p w:rsidR="00B42205" w:rsidRPr="001D2896" w:rsidRDefault="00B42205" w:rsidP="00B42205"/>
    <w:sectPr w:rsidR="00B42205" w:rsidRPr="001D2896" w:rsidSect="00C7289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1C4BC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8E6" w:rsidRDefault="005C08E6">
      <w:r>
        <w:separator/>
      </w:r>
    </w:p>
  </w:endnote>
  <w:endnote w:type="continuationSeparator" w:id="1">
    <w:p w:rsidR="005C08E6" w:rsidRDefault="005C0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36" w:rsidRDefault="001F1036">
    <w:pPr>
      <w:pStyle w:val="Rodap"/>
    </w:pPr>
    <w:r>
      <w:rPr>
        <w:noProof/>
        <w:lang w:eastAsia="pt-BR"/>
      </w:rPr>
      <w:t>Logo do projeto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8E6" w:rsidRDefault="005C08E6">
      <w:r>
        <w:separator/>
      </w:r>
    </w:p>
  </w:footnote>
  <w:footnote w:type="continuationSeparator" w:id="1">
    <w:p w:rsidR="005C08E6" w:rsidRDefault="005C08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36" w:rsidRDefault="001F1036" w:rsidP="00614F34">
    <w:pPr>
      <w:pStyle w:val="Cabealho"/>
      <w:tabs>
        <w:tab w:val="clear" w:pos="8640"/>
        <w:tab w:val="right" w:pos="9356"/>
      </w:tabs>
    </w:pPr>
    <w:r>
      <w:t>Nome do Projeto</w:t>
    </w:r>
    <w:r>
      <w:tab/>
    </w:r>
    <w:r>
      <w:tab/>
    </w:r>
    <w:sdt>
      <w:sdtPr>
        <w:id w:val="1477648756"/>
        <w:docPartObj>
          <w:docPartGallery w:val="Page Numbers (Top of Page)"/>
          <w:docPartUnique/>
        </w:docPartObj>
      </w:sdtPr>
      <w:sdtContent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024A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024A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1F1036" w:rsidRDefault="001F1036">
    <w:pPr>
      <w:pStyle w:val="Cabealho"/>
    </w:pPr>
    <w:r>
      <w:t>Documento de Plano de Projeto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620A5D"/>
    <w:multiLevelType w:val="hybridMultilevel"/>
    <w:tmpl w:val="F8A4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D4AA9"/>
    <w:multiLevelType w:val="hybridMultilevel"/>
    <w:tmpl w:val="E8BA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70A519D"/>
    <w:multiLevelType w:val="hybridMultilevel"/>
    <w:tmpl w:val="75862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A3A345A"/>
    <w:multiLevelType w:val="hybridMultilevel"/>
    <w:tmpl w:val="3E9099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F0673"/>
    <w:multiLevelType w:val="hybridMultilevel"/>
    <w:tmpl w:val="306A9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9D25D4"/>
    <w:multiLevelType w:val="hybridMultilevel"/>
    <w:tmpl w:val="1CE25418"/>
    <w:lvl w:ilvl="0" w:tplc="00DC6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37E62"/>
    <w:multiLevelType w:val="hybridMultilevel"/>
    <w:tmpl w:val="9E3C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B94887"/>
    <w:multiLevelType w:val="hybridMultilevel"/>
    <w:tmpl w:val="1F0C8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C03B5B"/>
    <w:multiLevelType w:val="hybridMultilevel"/>
    <w:tmpl w:val="C2EEB6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FF214E"/>
    <w:multiLevelType w:val="multilevel"/>
    <w:tmpl w:val="CC0C81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7"/>
  </w:num>
  <w:num w:numId="5">
    <w:abstractNumId w:val="5"/>
  </w:num>
  <w:num w:numId="6">
    <w:abstractNumId w:val="2"/>
  </w:num>
  <w:num w:numId="7">
    <w:abstractNumId w:val="22"/>
  </w:num>
  <w:num w:numId="8">
    <w:abstractNumId w:val="19"/>
  </w:num>
  <w:num w:numId="9">
    <w:abstractNumId w:val="21"/>
  </w:num>
  <w:num w:numId="10">
    <w:abstractNumId w:val="1"/>
  </w:num>
  <w:num w:numId="11">
    <w:abstractNumId w:val="20"/>
  </w:num>
  <w:num w:numId="12">
    <w:abstractNumId w:val="18"/>
  </w:num>
  <w:num w:numId="13">
    <w:abstractNumId w:val="3"/>
  </w:num>
  <w:num w:numId="14">
    <w:abstractNumId w:val="6"/>
  </w:num>
  <w:num w:numId="15">
    <w:abstractNumId w:val="16"/>
  </w:num>
  <w:num w:numId="16">
    <w:abstractNumId w:val="4"/>
  </w:num>
  <w:num w:numId="17">
    <w:abstractNumId w:val="13"/>
  </w:num>
  <w:num w:numId="18">
    <w:abstractNumId w:val="9"/>
  </w:num>
  <w:num w:numId="19">
    <w:abstractNumId w:val="14"/>
  </w:num>
  <w:num w:numId="20">
    <w:abstractNumId w:val="12"/>
  </w:num>
  <w:num w:numId="21">
    <w:abstractNumId w:val="17"/>
  </w:num>
  <w:num w:numId="22">
    <w:abstractNumId w:val="8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ata">
    <w15:presenceInfo w15:providerId="None" w15:userId="Renat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F2BE4"/>
    <w:rsid w:val="00007E0E"/>
    <w:rsid w:val="00011366"/>
    <w:rsid w:val="000865DF"/>
    <w:rsid w:val="000F2BE4"/>
    <w:rsid w:val="00106DCF"/>
    <w:rsid w:val="001239D0"/>
    <w:rsid w:val="00167C3E"/>
    <w:rsid w:val="001C4707"/>
    <w:rsid w:val="001D2896"/>
    <w:rsid w:val="001E0105"/>
    <w:rsid w:val="001E25E6"/>
    <w:rsid w:val="001F1036"/>
    <w:rsid w:val="002046EF"/>
    <w:rsid w:val="00205BC7"/>
    <w:rsid w:val="00223C3E"/>
    <w:rsid w:val="00224518"/>
    <w:rsid w:val="00263599"/>
    <w:rsid w:val="00265E4C"/>
    <w:rsid w:val="0028752B"/>
    <w:rsid w:val="002A6AE5"/>
    <w:rsid w:val="002B095A"/>
    <w:rsid w:val="00310D8F"/>
    <w:rsid w:val="00351C58"/>
    <w:rsid w:val="00352566"/>
    <w:rsid w:val="00377278"/>
    <w:rsid w:val="003A0B6A"/>
    <w:rsid w:val="003A4DA8"/>
    <w:rsid w:val="004217B3"/>
    <w:rsid w:val="00450935"/>
    <w:rsid w:val="00466E89"/>
    <w:rsid w:val="00480863"/>
    <w:rsid w:val="00486589"/>
    <w:rsid w:val="004E43EA"/>
    <w:rsid w:val="00562A49"/>
    <w:rsid w:val="00572F20"/>
    <w:rsid w:val="00586B97"/>
    <w:rsid w:val="005C08E6"/>
    <w:rsid w:val="005C3FF0"/>
    <w:rsid w:val="00606A41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46CD3"/>
    <w:rsid w:val="00776388"/>
    <w:rsid w:val="007B1A32"/>
    <w:rsid w:val="007C7540"/>
    <w:rsid w:val="007E2DB0"/>
    <w:rsid w:val="007E6D18"/>
    <w:rsid w:val="00821F36"/>
    <w:rsid w:val="008273B6"/>
    <w:rsid w:val="0088498C"/>
    <w:rsid w:val="008D76CA"/>
    <w:rsid w:val="009024A3"/>
    <w:rsid w:val="00910B95"/>
    <w:rsid w:val="00917BB3"/>
    <w:rsid w:val="00952DA4"/>
    <w:rsid w:val="009606C5"/>
    <w:rsid w:val="00974F01"/>
    <w:rsid w:val="00995672"/>
    <w:rsid w:val="009F1F07"/>
    <w:rsid w:val="009F329C"/>
    <w:rsid w:val="009F798F"/>
    <w:rsid w:val="00A10934"/>
    <w:rsid w:val="00A12505"/>
    <w:rsid w:val="00A157CD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AF7AD4"/>
    <w:rsid w:val="00B141D4"/>
    <w:rsid w:val="00B24D53"/>
    <w:rsid w:val="00B42205"/>
    <w:rsid w:val="00B967A7"/>
    <w:rsid w:val="00BF4D9B"/>
    <w:rsid w:val="00C577F0"/>
    <w:rsid w:val="00C7289F"/>
    <w:rsid w:val="00C77039"/>
    <w:rsid w:val="00C86D95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50CE1"/>
    <w:rsid w:val="00F746AE"/>
    <w:rsid w:val="00F8457A"/>
    <w:rsid w:val="00F9152D"/>
    <w:rsid w:val="00FC0675"/>
    <w:rsid w:val="00FC3152"/>
    <w:rsid w:val="00FD366D"/>
    <w:rsid w:val="00FD3879"/>
    <w:rsid w:val="00FE52B5"/>
    <w:rsid w:val="00FF441A"/>
    <w:rsid w:val="00FF6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9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7289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7289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7289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7289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7289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7289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7289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7289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7289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7289F"/>
    <w:pPr>
      <w:ind w:left="900" w:hanging="900"/>
    </w:pPr>
  </w:style>
  <w:style w:type="paragraph" w:styleId="Sumrio1">
    <w:name w:val="toc 1"/>
    <w:basedOn w:val="Normal"/>
    <w:next w:val="Normal"/>
    <w:semiHidden/>
    <w:rsid w:val="00C7289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7289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7289F"/>
    <w:pPr>
      <w:ind w:left="400"/>
    </w:pPr>
    <w:rPr>
      <w:szCs w:val="24"/>
    </w:rPr>
  </w:style>
  <w:style w:type="paragraph" w:styleId="Cabealho">
    <w:name w:val="header"/>
    <w:basedOn w:val="Normal"/>
    <w:link w:val="CabealhoChar"/>
    <w:uiPriority w:val="99"/>
    <w:rsid w:val="00C7289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7289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7289F"/>
  </w:style>
  <w:style w:type="paragraph" w:customStyle="1" w:styleId="Tabletext">
    <w:name w:val="Tabletext"/>
    <w:basedOn w:val="Normal"/>
    <w:rsid w:val="00C7289F"/>
    <w:pPr>
      <w:keepLines/>
      <w:spacing w:after="120"/>
    </w:pPr>
  </w:style>
  <w:style w:type="paragraph" w:styleId="Corpodetexto">
    <w:name w:val="Body Text"/>
    <w:basedOn w:val="Normal"/>
    <w:rsid w:val="00C7289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7289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7289F"/>
    <w:pPr>
      <w:ind w:left="720" w:hanging="432"/>
    </w:pPr>
  </w:style>
  <w:style w:type="paragraph" w:customStyle="1" w:styleId="Bullet2">
    <w:name w:val="Bullet2"/>
    <w:basedOn w:val="Normal"/>
    <w:rsid w:val="00C7289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7289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7289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7289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7289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7289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7289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7289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7289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7289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7289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7289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7289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7289F"/>
    <w:pPr>
      <w:ind w:left="1600"/>
    </w:pPr>
    <w:rPr>
      <w:szCs w:val="24"/>
    </w:rPr>
  </w:style>
  <w:style w:type="paragraph" w:styleId="Corpodetexto2">
    <w:name w:val="Body Text 2"/>
    <w:basedOn w:val="Normal"/>
    <w:rsid w:val="00C7289F"/>
    <w:rPr>
      <w:i/>
      <w:color w:val="0000FF"/>
    </w:rPr>
  </w:style>
  <w:style w:type="paragraph" w:styleId="Recuodecorpodetexto">
    <w:name w:val="Body Text Indent"/>
    <w:basedOn w:val="Normal"/>
    <w:rsid w:val="00C7289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7289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7289F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7289F"/>
    <w:rPr>
      <w:color w:val="0000FF"/>
      <w:u w:val="single"/>
    </w:rPr>
  </w:style>
  <w:style w:type="paragraph" w:styleId="NormalWeb">
    <w:name w:val="Normal (Web)"/>
    <w:basedOn w:val="Normal"/>
    <w:rsid w:val="00C7289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7289F"/>
    <w:rPr>
      <w:b/>
      <w:bCs/>
    </w:rPr>
  </w:style>
  <w:style w:type="paragraph" w:customStyle="1" w:styleId="infoblue0">
    <w:name w:val="infoblue"/>
    <w:basedOn w:val="Normal"/>
    <w:rsid w:val="00C7289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7289F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7289F"/>
    <w:rPr>
      <w:sz w:val="16"/>
      <w:szCs w:val="16"/>
    </w:rPr>
  </w:style>
  <w:style w:type="paragraph" w:styleId="Textodecomentrio">
    <w:name w:val="annotation text"/>
    <w:basedOn w:val="Normal"/>
    <w:semiHidden/>
    <w:rsid w:val="00C7289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7289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7289F"/>
  </w:style>
  <w:style w:type="character" w:customStyle="1" w:styleId="spelle">
    <w:name w:val="spelle"/>
    <w:basedOn w:val="Fontepargpadro"/>
    <w:rsid w:val="00C7289F"/>
  </w:style>
  <w:style w:type="paragraph" w:styleId="Assuntodocomentrio">
    <w:name w:val="annotation subject"/>
    <w:basedOn w:val="Textodecomentrio"/>
    <w:next w:val="Textodecomentrio"/>
    <w:semiHidden/>
    <w:rsid w:val="00C7289F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614F34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27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lastModifiedBy>Sávio F</cp:lastModifiedBy>
  <cp:revision>6</cp:revision>
  <cp:lastPrinted>2013-09-20T23:47:00Z</cp:lastPrinted>
  <dcterms:created xsi:type="dcterms:W3CDTF">2017-04-03T23:52:00Z</dcterms:created>
  <dcterms:modified xsi:type="dcterms:W3CDTF">2017-04-04T00:19:00Z</dcterms:modified>
</cp:coreProperties>
</file>